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38557" w14:textId="4976DB73" w:rsidR="00E614DD" w:rsidRDefault="001770AD">
      <w:pPr>
        <w:pStyle w:val="NoSpacing"/>
      </w:pPr>
      <w:r>
        <w:t>Aidan Strawder</w:t>
      </w:r>
    </w:p>
    <w:p w14:paraId="037F1E45" w14:textId="031A8018" w:rsidR="00E614DD" w:rsidRDefault="001770AD">
      <w:pPr>
        <w:pStyle w:val="NoSpacing"/>
      </w:pPr>
      <w:r>
        <w:t>D191 Advanced Data Management</w:t>
      </w:r>
    </w:p>
    <w:p w14:paraId="3EB8F15E" w14:textId="5B383391" w:rsidR="00E614DD" w:rsidRDefault="00000000">
      <w:pPr>
        <w:pStyle w:val="NoSpacing"/>
      </w:pPr>
      <w:sdt>
        <w:sdtPr>
          <w:alias w:val="Date:"/>
          <w:tag w:val="Date:"/>
          <w:id w:val="518209038"/>
          <w:placeholder>
            <w:docPart w:val="5D3434EBC4D74391A08C862974CE09FB"/>
          </w:placeholder>
          <w:temporary/>
          <w:showingPlcHdr/>
          <w15:appearance w15:val="hidden"/>
        </w:sdtPr>
        <w:sdtContent>
          <w:r w:rsidR="00B13D1B">
            <w:t>Date</w:t>
          </w:r>
        </w:sdtContent>
      </w:sdt>
      <w:r w:rsidR="001770AD">
        <w:t>: 01/09/2023</w:t>
      </w:r>
    </w:p>
    <w:p w14:paraId="3F1D9B0B" w14:textId="25B950C0" w:rsidR="001770AD" w:rsidRDefault="001770AD" w:rsidP="001770AD">
      <w:pPr>
        <w:pStyle w:val="Title"/>
      </w:pPr>
      <w:r>
        <w:t>Business Report</w:t>
      </w:r>
    </w:p>
    <w:p w14:paraId="515BA7A5" w14:textId="7A8DA912" w:rsidR="001770AD" w:rsidRPr="006B638F" w:rsidRDefault="006B638F" w:rsidP="006B638F">
      <w:pPr>
        <w:ind w:firstLine="0"/>
        <w:rPr>
          <w:b/>
          <w:bCs/>
        </w:rPr>
      </w:pPr>
      <w:r w:rsidRPr="006B638F">
        <w:rPr>
          <w:b/>
          <w:bCs/>
        </w:rPr>
        <w:t>Summarize one real-world business report that can be created from the attached Data Sets and Associated Dictionaries.</w:t>
      </w:r>
    </w:p>
    <w:p w14:paraId="59ACE3D2" w14:textId="48CA7018" w:rsidR="006B638F" w:rsidRPr="00AA0141" w:rsidRDefault="006B638F" w:rsidP="00AA0141">
      <w:r>
        <w:t xml:space="preserve">There are </w:t>
      </w:r>
      <w:r w:rsidR="005A47C9">
        <w:t xml:space="preserve">a various number of reports that can be created using the attached data sets and associated dictionaries. </w:t>
      </w:r>
      <w:r w:rsidR="002A0FB9">
        <w:t xml:space="preserve">My report covers number of rental sales by </w:t>
      </w:r>
      <w:r w:rsidR="000C017E">
        <w:t xml:space="preserve">each </w:t>
      </w:r>
      <w:r w:rsidR="002A0FB9">
        <w:t>staff member. This information is useful to any business that measures employee/staff performance</w:t>
      </w:r>
      <w:r w:rsidR="00436E6D">
        <w:t xml:space="preserve"> which is normally present on performance evaluation reports.</w:t>
      </w:r>
    </w:p>
    <w:p w14:paraId="7C0DD638" w14:textId="0395E583" w:rsidR="006B638F" w:rsidRPr="006B638F" w:rsidRDefault="006B638F" w:rsidP="006B638F">
      <w:pPr>
        <w:ind w:firstLine="0"/>
        <w:rPr>
          <w:b/>
          <w:bCs/>
        </w:rPr>
      </w:pPr>
      <w:r w:rsidRPr="006B638F">
        <w:rPr>
          <w:b/>
          <w:bCs/>
        </w:rPr>
        <w:t>Describe the data used for the report.</w:t>
      </w:r>
    </w:p>
    <w:p w14:paraId="5709D5A9" w14:textId="2C0EA103" w:rsidR="006B638F" w:rsidRPr="000C017E" w:rsidRDefault="00AA0141" w:rsidP="006B638F">
      <w:pPr>
        <w:ind w:firstLine="0"/>
      </w:pPr>
      <w:r>
        <w:tab/>
        <w:t>The data used for th</w:t>
      </w:r>
      <w:r w:rsidR="00DE029E">
        <w:t>is</w:t>
      </w:r>
      <w:r>
        <w:t xml:space="preserve"> report </w:t>
      </w:r>
      <w:r w:rsidR="002A0FB9">
        <w:t>consists of rental information and staff information</w:t>
      </w:r>
      <w:r w:rsidR="00DE029E">
        <w:t xml:space="preserve">. </w:t>
      </w:r>
      <w:r w:rsidR="002A0FB9">
        <w:t>The staff information is needed to identify each staff member</w:t>
      </w:r>
      <w:r w:rsidR="00436E6D">
        <w:t xml:space="preserve"> and possibly contact them through email if needed</w:t>
      </w:r>
      <w:r w:rsidR="002A0FB9">
        <w:t>. The rental information</w:t>
      </w:r>
      <w:r w:rsidR="000C017E">
        <w:t xml:space="preserve"> associated with each staff member</w:t>
      </w:r>
      <w:r w:rsidR="002A0FB9">
        <w:t xml:space="preserve"> is</w:t>
      </w:r>
      <w:r w:rsidR="000C017E">
        <w:t xml:space="preserve"> used</w:t>
      </w:r>
      <w:r w:rsidR="002A0FB9">
        <w:t xml:space="preserve"> to measure </w:t>
      </w:r>
      <w:r w:rsidR="000C017E">
        <w:t>performance.</w:t>
      </w:r>
    </w:p>
    <w:p w14:paraId="25E64D9E" w14:textId="4497CA03" w:rsidR="006B638F" w:rsidRPr="006B638F" w:rsidRDefault="006B638F" w:rsidP="006B638F">
      <w:pPr>
        <w:ind w:firstLine="0"/>
        <w:rPr>
          <w:b/>
          <w:bCs/>
        </w:rPr>
      </w:pPr>
      <w:r w:rsidRPr="006B638F">
        <w:rPr>
          <w:b/>
          <w:bCs/>
        </w:rPr>
        <w:t>Identify two or more specific tables from the given dataset that will provide the data necessary for the detailed and the summary sections of the report.</w:t>
      </w:r>
    </w:p>
    <w:p w14:paraId="3BE454C2" w14:textId="39BA5D6C" w:rsidR="006B638F" w:rsidRPr="000C017E" w:rsidRDefault="000C017E" w:rsidP="006B638F">
      <w:pPr>
        <w:ind w:firstLine="0"/>
      </w:pPr>
      <w:r>
        <w:tab/>
        <w:t>The rental table and the staff table will provide the data necessary for the detailed and summary sections of the report. Combining and measuring information from these two tables will allow us to measure the performance of each staff member.</w:t>
      </w:r>
    </w:p>
    <w:p w14:paraId="75697352" w14:textId="333F6D0D" w:rsidR="006B638F" w:rsidRPr="006B638F" w:rsidRDefault="006B638F" w:rsidP="006B638F">
      <w:pPr>
        <w:ind w:firstLine="0"/>
        <w:rPr>
          <w:b/>
          <w:bCs/>
        </w:rPr>
      </w:pPr>
      <w:r w:rsidRPr="006B638F">
        <w:rPr>
          <w:b/>
          <w:bCs/>
        </w:rPr>
        <w:t>Identify the specific fields that will be included in the detailed and the summary sections of the report.</w:t>
      </w:r>
    </w:p>
    <w:p w14:paraId="23474ABE" w14:textId="1C894C09" w:rsidR="006B638F" w:rsidRDefault="000C017E" w:rsidP="006B638F">
      <w:pPr>
        <w:ind w:firstLine="0"/>
      </w:pPr>
      <w:r>
        <w:tab/>
      </w:r>
      <w:r w:rsidR="006F7904">
        <w:t>For the detailed section of the report:</w:t>
      </w:r>
    </w:p>
    <w:p w14:paraId="1F76323E" w14:textId="4DEB7477" w:rsidR="006F7904" w:rsidRDefault="009316E6" w:rsidP="006F7904">
      <w:pPr>
        <w:pStyle w:val="ListParagraph"/>
        <w:numPr>
          <w:ilvl w:val="0"/>
          <w:numId w:val="23"/>
        </w:numPr>
      </w:pPr>
      <w:proofErr w:type="spellStart"/>
      <w:r>
        <w:lastRenderedPageBreak/>
        <w:t>rental_id</w:t>
      </w:r>
      <w:proofErr w:type="spellEnd"/>
      <w:r w:rsidR="00A60963">
        <w:t xml:space="preserve"> integer</w:t>
      </w:r>
    </w:p>
    <w:p w14:paraId="3F4AA953" w14:textId="1FD2BCD4" w:rsidR="006F7904" w:rsidRDefault="009316E6" w:rsidP="006F7904">
      <w:pPr>
        <w:pStyle w:val="ListParagraph"/>
        <w:numPr>
          <w:ilvl w:val="0"/>
          <w:numId w:val="23"/>
        </w:numPr>
      </w:pPr>
      <w:r>
        <w:t>rental_date</w:t>
      </w:r>
      <w:r w:rsidR="00A60963">
        <w:t xml:space="preserve"> timestamp</w:t>
      </w:r>
    </w:p>
    <w:p w14:paraId="43003583" w14:textId="1694C551" w:rsidR="006F7904" w:rsidRDefault="009316E6" w:rsidP="006F7904">
      <w:pPr>
        <w:pStyle w:val="ListParagraph"/>
        <w:numPr>
          <w:ilvl w:val="0"/>
          <w:numId w:val="23"/>
        </w:numPr>
      </w:pPr>
      <w:proofErr w:type="spellStart"/>
      <w:r>
        <w:t>return_date</w:t>
      </w:r>
      <w:proofErr w:type="spellEnd"/>
      <w:r w:rsidR="00A60963">
        <w:t xml:space="preserve"> timestamp</w:t>
      </w:r>
    </w:p>
    <w:p w14:paraId="64626F2B" w14:textId="2762CCD2" w:rsidR="001969A8" w:rsidRDefault="001969A8" w:rsidP="001969A8">
      <w:pPr>
        <w:pStyle w:val="ListParagraph"/>
        <w:numPr>
          <w:ilvl w:val="0"/>
          <w:numId w:val="23"/>
        </w:numPr>
      </w:pPr>
      <w:proofErr w:type="spellStart"/>
      <w:r w:rsidRPr="001969A8">
        <w:t>store_id</w:t>
      </w:r>
      <w:proofErr w:type="spellEnd"/>
      <w:r w:rsidRPr="001969A8">
        <w:t xml:space="preserve"> integer</w:t>
      </w:r>
    </w:p>
    <w:p w14:paraId="5C025476" w14:textId="6FC5156E" w:rsidR="006F7904" w:rsidRDefault="009316E6" w:rsidP="006F7904">
      <w:pPr>
        <w:pStyle w:val="ListParagraph"/>
        <w:numPr>
          <w:ilvl w:val="0"/>
          <w:numId w:val="23"/>
        </w:numPr>
      </w:pPr>
      <w:r>
        <w:t>staff_id</w:t>
      </w:r>
      <w:r w:rsidR="00A60963">
        <w:t xml:space="preserve"> integer</w:t>
      </w:r>
    </w:p>
    <w:p w14:paraId="676497B5" w14:textId="2DE8057F" w:rsidR="006F7904" w:rsidRDefault="009316E6" w:rsidP="006F7904">
      <w:pPr>
        <w:pStyle w:val="ListParagraph"/>
        <w:numPr>
          <w:ilvl w:val="0"/>
          <w:numId w:val="23"/>
        </w:numPr>
      </w:pPr>
      <w:r>
        <w:t>f</w:t>
      </w:r>
      <w:r w:rsidR="006F7904">
        <w:t>irst</w:t>
      </w:r>
      <w:r>
        <w:t>_n</w:t>
      </w:r>
      <w:r w:rsidR="006F7904">
        <w:t>ame</w:t>
      </w:r>
      <w:r w:rsidR="00A60963">
        <w:t xml:space="preserve"> varchar</w:t>
      </w:r>
      <w:r w:rsidR="00E15207">
        <w:t xml:space="preserve"> </w:t>
      </w:r>
      <w:r w:rsidR="00A60963">
        <w:t>(45)</w:t>
      </w:r>
    </w:p>
    <w:p w14:paraId="3ECFF737" w14:textId="3927B54D" w:rsidR="006F7904" w:rsidRDefault="009316E6" w:rsidP="006F7904">
      <w:pPr>
        <w:pStyle w:val="ListParagraph"/>
        <w:numPr>
          <w:ilvl w:val="0"/>
          <w:numId w:val="23"/>
        </w:numPr>
      </w:pPr>
      <w:r>
        <w:t>l</w:t>
      </w:r>
      <w:r w:rsidR="006F7904">
        <w:t>ast</w:t>
      </w:r>
      <w:r>
        <w:t>_n</w:t>
      </w:r>
      <w:r w:rsidR="006F7904">
        <w:t>ame</w:t>
      </w:r>
      <w:r w:rsidR="00A60963">
        <w:t xml:space="preserve"> varchar</w:t>
      </w:r>
      <w:r w:rsidR="00E15207">
        <w:t xml:space="preserve"> </w:t>
      </w:r>
      <w:r w:rsidR="00A60963">
        <w:t>(45)</w:t>
      </w:r>
    </w:p>
    <w:p w14:paraId="3B2C9EA8" w14:textId="43630E7C" w:rsidR="006F7904" w:rsidRDefault="009316E6" w:rsidP="006F7904">
      <w:pPr>
        <w:pStyle w:val="ListParagraph"/>
        <w:numPr>
          <w:ilvl w:val="0"/>
          <w:numId w:val="23"/>
        </w:numPr>
      </w:pPr>
      <w:r>
        <w:t>email</w:t>
      </w:r>
      <w:r w:rsidR="00A60963">
        <w:t xml:space="preserve"> varchar</w:t>
      </w:r>
      <w:r w:rsidR="00E15207">
        <w:t xml:space="preserve"> </w:t>
      </w:r>
      <w:r w:rsidR="00A60963">
        <w:t>(90)</w:t>
      </w:r>
    </w:p>
    <w:p w14:paraId="4C8E435F" w14:textId="55EFC45C" w:rsidR="006F7904" w:rsidRDefault="006F7904" w:rsidP="006F7904">
      <w:pPr>
        <w:ind w:left="720" w:firstLine="0"/>
      </w:pPr>
      <w:r>
        <w:t>For the summary section of the report</w:t>
      </w:r>
      <w:r w:rsidR="007733FD">
        <w:t>:</w:t>
      </w:r>
    </w:p>
    <w:p w14:paraId="28456B46" w14:textId="4A2F77C6" w:rsidR="007733FD" w:rsidRDefault="009316E6" w:rsidP="007733FD">
      <w:pPr>
        <w:pStyle w:val="ListParagraph"/>
        <w:numPr>
          <w:ilvl w:val="0"/>
          <w:numId w:val="23"/>
        </w:numPr>
      </w:pPr>
      <w:proofErr w:type="spellStart"/>
      <w:r>
        <w:t>staff_full_n</w:t>
      </w:r>
      <w:r w:rsidR="007733FD">
        <w:t>ame</w:t>
      </w:r>
      <w:proofErr w:type="spellEnd"/>
      <w:r w:rsidR="00A60963">
        <w:t xml:space="preserve"> varchar</w:t>
      </w:r>
      <w:r w:rsidR="00E15207">
        <w:t xml:space="preserve"> </w:t>
      </w:r>
      <w:r w:rsidR="00A60963">
        <w:t>(90)</w:t>
      </w:r>
    </w:p>
    <w:p w14:paraId="21A97484" w14:textId="1A12C0C5" w:rsidR="007733FD" w:rsidRDefault="009316E6" w:rsidP="007733FD">
      <w:pPr>
        <w:pStyle w:val="ListParagraph"/>
        <w:numPr>
          <w:ilvl w:val="0"/>
          <w:numId w:val="23"/>
        </w:numPr>
      </w:pPr>
      <w:r>
        <w:t>email</w:t>
      </w:r>
      <w:r w:rsidR="00A60963">
        <w:t xml:space="preserve"> varchar</w:t>
      </w:r>
      <w:r w:rsidR="00E15207">
        <w:t xml:space="preserve"> </w:t>
      </w:r>
      <w:r w:rsidR="00A60963">
        <w:t>(90)</w:t>
      </w:r>
    </w:p>
    <w:p w14:paraId="2248FE61" w14:textId="5DF71250" w:rsidR="006B638F" w:rsidRPr="009E54B4" w:rsidRDefault="009316E6" w:rsidP="009E54B4">
      <w:pPr>
        <w:pStyle w:val="ListParagraph"/>
        <w:numPr>
          <w:ilvl w:val="0"/>
          <w:numId w:val="23"/>
        </w:numPr>
      </w:pPr>
      <w:r>
        <w:t>s</w:t>
      </w:r>
      <w:r w:rsidR="007733FD">
        <w:t>ales</w:t>
      </w:r>
      <w:r>
        <w:t>_p</w:t>
      </w:r>
      <w:r w:rsidR="007733FD">
        <w:t>er</w:t>
      </w:r>
      <w:r>
        <w:t>_s</w:t>
      </w:r>
      <w:r w:rsidR="007733FD">
        <w:t>taff</w:t>
      </w:r>
      <w:r w:rsidR="00A60963">
        <w:t xml:space="preserve"> integer</w:t>
      </w:r>
    </w:p>
    <w:p w14:paraId="511234E9" w14:textId="72452190" w:rsidR="006B638F" w:rsidRDefault="006B638F" w:rsidP="006B638F">
      <w:pPr>
        <w:ind w:firstLine="0"/>
        <w:rPr>
          <w:b/>
          <w:bCs/>
        </w:rPr>
      </w:pPr>
      <w:r w:rsidRPr="006B638F">
        <w:rPr>
          <w:b/>
          <w:bCs/>
        </w:rPr>
        <w:t>Identify one field in the detailed section that will require a custom transformation and explain why it should be transformed.</w:t>
      </w:r>
    </w:p>
    <w:p w14:paraId="2455E050" w14:textId="3612CCEE" w:rsidR="00AA0141" w:rsidRPr="00A60963" w:rsidRDefault="009316E6" w:rsidP="006B638F">
      <w:pPr>
        <w:ind w:firstLine="0"/>
      </w:pPr>
      <w:r>
        <w:rPr>
          <w:b/>
          <w:bCs/>
        </w:rPr>
        <w:tab/>
      </w:r>
      <w:r w:rsidR="00341453">
        <w:t xml:space="preserve">The </w:t>
      </w:r>
      <w:proofErr w:type="spellStart"/>
      <w:r w:rsidR="00341453">
        <w:t>first_name</w:t>
      </w:r>
      <w:proofErr w:type="spellEnd"/>
      <w:r w:rsidR="00341453">
        <w:t xml:space="preserve"> and </w:t>
      </w:r>
      <w:proofErr w:type="spellStart"/>
      <w:r w:rsidR="00341453">
        <w:t>last_name</w:t>
      </w:r>
      <w:proofErr w:type="spellEnd"/>
      <w:r w:rsidR="00341453">
        <w:t xml:space="preserve"> fields will be transformed when extracted from the detailed table before being loaded into the summary table. These fields</w:t>
      </w:r>
      <w:r w:rsidR="00CB77C9">
        <w:t xml:space="preserve"> in the detailed table </w:t>
      </w:r>
      <w:r w:rsidR="00341453">
        <w:t>require a custom transformation to form a full name for each staff member</w:t>
      </w:r>
      <w:r w:rsidR="00CB77C9">
        <w:t>. This</w:t>
      </w:r>
      <w:r w:rsidR="00341453">
        <w:t xml:space="preserve"> improv</w:t>
      </w:r>
      <w:r w:rsidR="00CB77C9">
        <w:t>es</w:t>
      </w:r>
      <w:r w:rsidR="00341453">
        <w:t xml:space="preserve"> the readability of staff member names when viewing the report and reduc</w:t>
      </w:r>
      <w:r w:rsidR="00CB77C9">
        <w:t>es</w:t>
      </w:r>
      <w:r w:rsidR="00341453">
        <w:t xml:space="preserve"> the number of unnecessary columns within the report. </w:t>
      </w:r>
    </w:p>
    <w:p w14:paraId="3C8796A1" w14:textId="6EB07EF1" w:rsidR="006B638F" w:rsidRPr="006B638F" w:rsidRDefault="006B638F" w:rsidP="006B638F">
      <w:pPr>
        <w:ind w:firstLine="0"/>
        <w:rPr>
          <w:b/>
          <w:bCs/>
        </w:rPr>
      </w:pPr>
      <w:r w:rsidRPr="006B638F">
        <w:rPr>
          <w:b/>
          <w:bCs/>
        </w:rPr>
        <w:t>Explain the different business uses of the detailed and the summary sections of the report.</w:t>
      </w:r>
    </w:p>
    <w:p w14:paraId="0402E122" w14:textId="36CACC93" w:rsidR="006B638F" w:rsidRDefault="00A60963" w:rsidP="006B638F">
      <w:pPr>
        <w:ind w:firstLine="0"/>
      </w:pPr>
      <w:r>
        <w:tab/>
      </w:r>
      <w:r w:rsidR="0061775D">
        <w:t>The detailed section of the report will be used to see every rental sale and the staff member associated with that sale</w:t>
      </w:r>
      <w:r w:rsidR="00AE59C8">
        <w:t xml:space="preserve"> and </w:t>
      </w:r>
      <w:r w:rsidR="003F69DB">
        <w:t>can be traced back to each</w:t>
      </w:r>
      <w:r w:rsidR="00AE59C8">
        <w:t xml:space="preserve"> store</w:t>
      </w:r>
      <w:r w:rsidR="007F12AA">
        <w:t xml:space="preserve"> location</w:t>
      </w:r>
      <w:r w:rsidR="00AE59C8">
        <w:t xml:space="preserve"> </w:t>
      </w:r>
      <w:r w:rsidR="007F12AA">
        <w:t xml:space="preserve">the transaction </w:t>
      </w:r>
      <w:r w:rsidR="007F12AA">
        <w:lastRenderedPageBreak/>
        <w:t>occurred. This can help track the performance of staff members and trace the performance down to each store</w:t>
      </w:r>
      <w:r w:rsidR="003F69DB">
        <w:t xml:space="preserve"> if needed</w:t>
      </w:r>
      <w:r w:rsidR="007F12AA">
        <w:t xml:space="preserve">. </w:t>
      </w:r>
    </w:p>
    <w:p w14:paraId="3C9D623C" w14:textId="1C23A158" w:rsidR="006B638F" w:rsidRPr="002D2F94" w:rsidRDefault="00BD0167" w:rsidP="006B638F">
      <w:pPr>
        <w:ind w:firstLine="0"/>
      </w:pPr>
      <w:r>
        <w:tab/>
        <w:t>The summary section of the report will be used to see individual performance among staff members. This information can be used to make decisions involving staff members such as promotions or possible dismissal.</w:t>
      </w:r>
      <w:r w:rsidR="003F69DB">
        <w:t xml:space="preserve"> This may also raise other questions and can also aid in improving the training of staff.</w:t>
      </w:r>
    </w:p>
    <w:p w14:paraId="4207936D" w14:textId="0E091360" w:rsidR="006B638F" w:rsidRDefault="006B638F" w:rsidP="006B638F">
      <w:pPr>
        <w:ind w:firstLine="0"/>
        <w:rPr>
          <w:b/>
          <w:bCs/>
        </w:rPr>
      </w:pPr>
      <w:r w:rsidRPr="006B638F">
        <w:rPr>
          <w:b/>
          <w:bCs/>
        </w:rPr>
        <w:t>Explain how frequently your report should be refreshed to remain relevant to stakeholders.</w:t>
      </w:r>
    </w:p>
    <w:p w14:paraId="0D390034" w14:textId="18EE0A9D" w:rsidR="0061775D" w:rsidRPr="00BD0167" w:rsidRDefault="00BD0167" w:rsidP="006B638F">
      <w:pPr>
        <w:ind w:firstLine="0"/>
      </w:pPr>
      <w:r>
        <w:rPr>
          <w:b/>
          <w:bCs/>
        </w:rPr>
        <w:tab/>
      </w:r>
      <w:r>
        <w:t>The report should be refreshed every 6-12 months when an evaluation report is needed across the entire business</w:t>
      </w:r>
      <w:r w:rsidR="00DF6B14">
        <w:t xml:space="preserve"> which would cover performance of the business which normally consists of staff/employee performance</w:t>
      </w:r>
      <w:r>
        <w:t xml:space="preserve">. This will </w:t>
      </w:r>
      <w:r w:rsidR="00F2589E">
        <w:t>earn or keep the trust and confidence of stakeholders on how performance is being managed and improved.</w:t>
      </w:r>
    </w:p>
    <w:p w14:paraId="7138A261" w14:textId="13FD24DC" w:rsidR="0061775D" w:rsidRPr="006B638F" w:rsidRDefault="0061775D" w:rsidP="006B638F">
      <w:pPr>
        <w:ind w:firstLine="0"/>
        <w:rPr>
          <w:b/>
          <w:bCs/>
        </w:rPr>
      </w:pPr>
      <w:r w:rsidRPr="0061775D">
        <w:rPr>
          <w:b/>
          <w:bCs/>
        </w:rPr>
        <w:t>Explain how the stored procedure can be run on a schedule to ensure data freshness</w:t>
      </w:r>
      <w:r>
        <w:rPr>
          <w:b/>
          <w:bCs/>
        </w:rPr>
        <w:t>.</w:t>
      </w:r>
    </w:p>
    <w:p w14:paraId="66E0E1ED" w14:textId="08590A07" w:rsidR="006B638F" w:rsidRDefault="00F2589E" w:rsidP="006B638F">
      <w:pPr>
        <w:ind w:firstLine="0"/>
      </w:pPr>
      <w:r>
        <w:tab/>
        <w:t>The stored procedure can be automated using the pgAgent software that can be used with PostgreSQL.</w:t>
      </w:r>
      <w:r w:rsidR="00464A92">
        <w:t xml:space="preserve"> A job can be created using pgAgent that will run the stored procedure</w:t>
      </w:r>
      <w:r w:rsidR="00792630">
        <w:t xml:space="preserve"> on a defined schedule</w:t>
      </w:r>
      <w:r w:rsidR="00464A92">
        <w:t>.</w:t>
      </w:r>
      <w:r>
        <w:t xml:space="preserve"> This will ensure that the tables stay updated on </w:t>
      </w:r>
      <w:r w:rsidR="00464A92">
        <w:t>schedule,</w:t>
      </w:r>
      <w:r>
        <w:t xml:space="preserve"> </w:t>
      </w:r>
      <w:r w:rsidR="00DB69E8">
        <w:t>so performance data of staff members is accurate.</w:t>
      </w:r>
    </w:p>
    <w:p w14:paraId="40A5C7A4" w14:textId="493F1B54" w:rsidR="002D2F94" w:rsidRDefault="002D2F94" w:rsidP="006B638F">
      <w:pPr>
        <w:ind w:firstLine="0"/>
      </w:pPr>
    </w:p>
    <w:p w14:paraId="150853D0" w14:textId="77777777" w:rsidR="002D2F94" w:rsidRDefault="002D2F94">
      <w:pPr>
        <w:suppressAutoHyphens w:val="0"/>
      </w:pPr>
      <w:r>
        <w:br w:type="page"/>
      </w:r>
    </w:p>
    <w:p w14:paraId="22D0CFA2" w14:textId="65A8D2D5" w:rsidR="00894B39" w:rsidRDefault="002D2F94" w:rsidP="00894B39">
      <w:pPr>
        <w:ind w:firstLine="0"/>
        <w:jc w:val="center"/>
      </w:pPr>
      <w:r>
        <w:lastRenderedPageBreak/>
        <w:t>SQL Code</w:t>
      </w:r>
    </w:p>
    <w:p w14:paraId="4E4928B8" w14:textId="77777777" w:rsidR="00894B39" w:rsidRDefault="00894B39" w:rsidP="00894B39">
      <w:pPr>
        <w:ind w:firstLine="0"/>
      </w:pPr>
      <w:r>
        <w:t>-- Business Question: Total sales per staff member</w:t>
      </w:r>
    </w:p>
    <w:p w14:paraId="67ABF3C8" w14:textId="77777777" w:rsidR="00894B39" w:rsidRDefault="00894B39" w:rsidP="00894B39">
      <w:pPr>
        <w:ind w:firstLine="0"/>
      </w:pPr>
    </w:p>
    <w:p w14:paraId="7DC0E696" w14:textId="1319376A" w:rsidR="00894B39" w:rsidRDefault="00894B39" w:rsidP="00894B39">
      <w:pPr>
        <w:ind w:firstLine="0"/>
      </w:pPr>
      <w:r>
        <w:t>-- CREATE detailed table</w:t>
      </w:r>
    </w:p>
    <w:p w14:paraId="6C5AF895" w14:textId="77777777" w:rsidR="00894B39" w:rsidRDefault="00894B39" w:rsidP="00894B39">
      <w:pPr>
        <w:ind w:firstLine="0"/>
      </w:pPr>
      <w:r>
        <w:t xml:space="preserve">DROP TABLE IF EXISTS </w:t>
      </w:r>
      <w:proofErr w:type="gramStart"/>
      <w:r>
        <w:t>detailed;</w:t>
      </w:r>
      <w:proofErr w:type="gramEnd"/>
    </w:p>
    <w:p w14:paraId="78FF6223" w14:textId="77777777" w:rsidR="00894B39" w:rsidRDefault="00894B39" w:rsidP="00894B39">
      <w:pPr>
        <w:ind w:firstLine="0"/>
      </w:pPr>
      <w:r>
        <w:t xml:space="preserve">CREATE TABLE detailed ( </w:t>
      </w:r>
    </w:p>
    <w:p w14:paraId="5060FB6D" w14:textId="3534EC1A" w:rsidR="00894B39" w:rsidRDefault="00894B39" w:rsidP="00303E21">
      <w:pPr>
        <w:ind w:firstLine="0"/>
      </w:pPr>
      <w:r>
        <w:tab/>
      </w:r>
      <w:proofErr w:type="spellStart"/>
      <w:r w:rsidR="00706033" w:rsidRPr="00706033">
        <w:t>rental_id</w:t>
      </w:r>
      <w:proofErr w:type="spellEnd"/>
      <w:r w:rsidR="00706033" w:rsidRPr="00706033">
        <w:t xml:space="preserve"> integer</w:t>
      </w:r>
    </w:p>
    <w:p w14:paraId="339A6F85" w14:textId="77777777" w:rsidR="00894B39" w:rsidRDefault="00894B39" w:rsidP="00894B39">
      <w:pPr>
        <w:ind w:firstLine="0"/>
      </w:pPr>
      <w:r>
        <w:tab/>
      </w:r>
      <w:proofErr w:type="spellStart"/>
      <w:r>
        <w:t>rental_date</w:t>
      </w:r>
      <w:proofErr w:type="spellEnd"/>
      <w:r>
        <w:t xml:space="preserve"> timestamp,</w:t>
      </w:r>
    </w:p>
    <w:p w14:paraId="46B522DF" w14:textId="4A527849" w:rsidR="00894B39" w:rsidRDefault="00894B39" w:rsidP="00894B39">
      <w:pPr>
        <w:ind w:firstLine="0"/>
      </w:pPr>
      <w:r>
        <w:tab/>
      </w:r>
      <w:proofErr w:type="spellStart"/>
      <w:r>
        <w:t>return_date</w:t>
      </w:r>
      <w:proofErr w:type="spellEnd"/>
      <w:r>
        <w:t xml:space="preserve"> timestamp,</w:t>
      </w:r>
    </w:p>
    <w:p w14:paraId="58DD765D" w14:textId="046E4383" w:rsidR="00303E21" w:rsidRDefault="00303E21" w:rsidP="00894B39">
      <w:pPr>
        <w:ind w:firstLine="0"/>
      </w:pPr>
      <w:r>
        <w:tab/>
      </w:r>
      <w:proofErr w:type="spellStart"/>
      <w:r w:rsidRPr="00303E21">
        <w:t>store_id</w:t>
      </w:r>
      <w:proofErr w:type="spellEnd"/>
      <w:r w:rsidRPr="00303E21">
        <w:t xml:space="preserve"> integer</w:t>
      </w:r>
      <w:r>
        <w:t>,</w:t>
      </w:r>
    </w:p>
    <w:p w14:paraId="2E07B1E2" w14:textId="77777777" w:rsidR="00894B39" w:rsidRDefault="00894B39" w:rsidP="00894B39">
      <w:pPr>
        <w:ind w:firstLine="0"/>
      </w:pPr>
      <w:r>
        <w:tab/>
      </w:r>
      <w:proofErr w:type="spellStart"/>
      <w:r>
        <w:t>staff_id</w:t>
      </w:r>
      <w:proofErr w:type="spellEnd"/>
      <w:r>
        <w:t xml:space="preserve"> integer,</w:t>
      </w:r>
    </w:p>
    <w:p w14:paraId="78400204" w14:textId="77777777" w:rsidR="00894B39" w:rsidRDefault="00894B39" w:rsidP="00894B39">
      <w:pPr>
        <w:ind w:firstLine="0"/>
      </w:pPr>
      <w:r>
        <w:tab/>
      </w:r>
      <w:proofErr w:type="spellStart"/>
      <w:r>
        <w:t>first_name</w:t>
      </w:r>
      <w:proofErr w:type="spellEnd"/>
      <w:r>
        <w:t xml:space="preserve"> </w:t>
      </w:r>
      <w:proofErr w:type="gramStart"/>
      <w:r>
        <w:t>varchar(</w:t>
      </w:r>
      <w:proofErr w:type="gramEnd"/>
      <w:r>
        <w:t>45),</w:t>
      </w:r>
    </w:p>
    <w:p w14:paraId="4A9A4844" w14:textId="77777777" w:rsidR="00894B39" w:rsidRDefault="00894B39" w:rsidP="00894B39">
      <w:pPr>
        <w:ind w:firstLine="0"/>
      </w:pPr>
      <w:r>
        <w:tab/>
      </w:r>
      <w:proofErr w:type="spellStart"/>
      <w:r>
        <w:t>last_name</w:t>
      </w:r>
      <w:proofErr w:type="spellEnd"/>
      <w:r>
        <w:t xml:space="preserve"> </w:t>
      </w:r>
      <w:proofErr w:type="gramStart"/>
      <w:r>
        <w:t>varchar(</w:t>
      </w:r>
      <w:proofErr w:type="gramEnd"/>
      <w:r>
        <w:t>45),</w:t>
      </w:r>
    </w:p>
    <w:p w14:paraId="1BD33970" w14:textId="77777777" w:rsidR="00894B39" w:rsidRDefault="00894B39" w:rsidP="00894B39">
      <w:pPr>
        <w:ind w:firstLine="0"/>
      </w:pPr>
      <w:r>
        <w:tab/>
        <w:t xml:space="preserve">email </w:t>
      </w:r>
      <w:proofErr w:type="gramStart"/>
      <w:r>
        <w:t>varchar(</w:t>
      </w:r>
      <w:proofErr w:type="gramEnd"/>
      <w:r>
        <w:t>90)</w:t>
      </w:r>
    </w:p>
    <w:p w14:paraId="28FAE8F4" w14:textId="496F866B" w:rsidR="00894B39" w:rsidRDefault="00894B39" w:rsidP="00894B39">
      <w:pPr>
        <w:ind w:firstLine="0"/>
      </w:pPr>
      <w:r>
        <w:t>)</w:t>
      </w:r>
    </w:p>
    <w:p w14:paraId="3CC7A2F8" w14:textId="77777777" w:rsidR="00894B39" w:rsidRDefault="00894B39" w:rsidP="00894B39">
      <w:pPr>
        <w:ind w:firstLine="0"/>
      </w:pPr>
      <w:r>
        <w:t>-- To view empty detailed table</w:t>
      </w:r>
    </w:p>
    <w:p w14:paraId="51C3E520" w14:textId="77777777" w:rsidR="00894B39" w:rsidRDefault="00894B39" w:rsidP="00894B39">
      <w:pPr>
        <w:ind w:firstLine="0"/>
      </w:pPr>
      <w:r>
        <w:t xml:space="preserve">-- SELECT * FROM </w:t>
      </w:r>
      <w:proofErr w:type="gramStart"/>
      <w:r>
        <w:t>detailed;</w:t>
      </w:r>
      <w:proofErr w:type="gramEnd"/>
    </w:p>
    <w:p w14:paraId="37B31C27" w14:textId="77777777" w:rsidR="00894B39" w:rsidRDefault="00894B39" w:rsidP="00894B39">
      <w:pPr>
        <w:ind w:firstLine="0"/>
      </w:pPr>
    </w:p>
    <w:p w14:paraId="3E2FF608" w14:textId="77777777" w:rsidR="00894B39" w:rsidRDefault="00894B39" w:rsidP="00894B39">
      <w:pPr>
        <w:ind w:firstLine="0"/>
      </w:pPr>
      <w:r>
        <w:t>-- CREATE summary table</w:t>
      </w:r>
    </w:p>
    <w:p w14:paraId="50FE5CBC" w14:textId="77777777" w:rsidR="00894B39" w:rsidRDefault="00894B39" w:rsidP="00894B39">
      <w:pPr>
        <w:ind w:firstLine="0"/>
      </w:pPr>
    </w:p>
    <w:p w14:paraId="49386B3E" w14:textId="77777777" w:rsidR="00894B39" w:rsidRDefault="00894B39" w:rsidP="00894B39">
      <w:pPr>
        <w:ind w:firstLine="0"/>
      </w:pPr>
      <w:r>
        <w:t xml:space="preserve">DROP TABLE IF EXISTS </w:t>
      </w:r>
      <w:proofErr w:type="gramStart"/>
      <w:r>
        <w:t>summary;</w:t>
      </w:r>
      <w:proofErr w:type="gramEnd"/>
    </w:p>
    <w:p w14:paraId="1477064A" w14:textId="77777777" w:rsidR="00894B39" w:rsidRDefault="00894B39" w:rsidP="00894B39">
      <w:pPr>
        <w:ind w:firstLine="0"/>
      </w:pPr>
      <w:r>
        <w:t>CREATE TABLE summary (</w:t>
      </w:r>
    </w:p>
    <w:p w14:paraId="3538F36A" w14:textId="77777777" w:rsidR="00894B39" w:rsidRDefault="00894B39" w:rsidP="00894B39">
      <w:pPr>
        <w:ind w:firstLine="0"/>
      </w:pPr>
      <w:r>
        <w:tab/>
      </w:r>
      <w:proofErr w:type="spellStart"/>
      <w:r>
        <w:t>staff_full_name</w:t>
      </w:r>
      <w:proofErr w:type="spellEnd"/>
      <w:r>
        <w:t xml:space="preserve"> </w:t>
      </w:r>
      <w:proofErr w:type="gramStart"/>
      <w:r>
        <w:t>varchar(</w:t>
      </w:r>
      <w:proofErr w:type="gramEnd"/>
      <w:r>
        <w:t>90),</w:t>
      </w:r>
    </w:p>
    <w:p w14:paraId="64DEFBA1" w14:textId="77777777" w:rsidR="00894B39" w:rsidRDefault="00894B39" w:rsidP="00894B39">
      <w:pPr>
        <w:ind w:firstLine="0"/>
      </w:pPr>
      <w:r>
        <w:lastRenderedPageBreak/>
        <w:tab/>
        <w:t xml:space="preserve">email </w:t>
      </w:r>
      <w:proofErr w:type="gramStart"/>
      <w:r>
        <w:t>varchar(</w:t>
      </w:r>
      <w:proofErr w:type="gramEnd"/>
      <w:r>
        <w:t>90),</w:t>
      </w:r>
    </w:p>
    <w:p w14:paraId="59682C53" w14:textId="77777777" w:rsidR="00894B39" w:rsidRDefault="00894B39" w:rsidP="00894B39">
      <w:pPr>
        <w:ind w:firstLine="0"/>
      </w:pPr>
      <w:r>
        <w:tab/>
      </w:r>
      <w:proofErr w:type="spellStart"/>
      <w:r>
        <w:t>sales_per_staff</w:t>
      </w:r>
      <w:proofErr w:type="spellEnd"/>
      <w:r>
        <w:t xml:space="preserve"> integer</w:t>
      </w:r>
    </w:p>
    <w:p w14:paraId="0C794805" w14:textId="77777777" w:rsidR="00894B39" w:rsidRDefault="00894B39" w:rsidP="00894B39">
      <w:pPr>
        <w:ind w:firstLine="0"/>
      </w:pPr>
      <w:r>
        <w:t>)</w:t>
      </w:r>
    </w:p>
    <w:p w14:paraId="23CC8F75" w14:textId="77777777" w:rsidR="00894B39" w:rsidRDefault="00894B39" w:rsidP="00894B39">
      <w:pPr>
        <w:ind w:firstLine="0"/>
      </w:pPr>
    </w:p>
    <w:p w14:paraId="79A83259" w14:textId="77777777" w:rsidR="00894B39" w:rsidRDefault="00894B39" w:rsidP="00894B39">
      <w:pPr>
        <w:ind w:firstLine="0"/>
      </w:pPr>
      <w:r>
        <w:t>-- To view empty summary table</w:t>
      </w:r>
    </w:p>
    <w:p w14:paraId="44A07F09" w14:textId="77777777" w:rsidR="00894B39" w:rsidRDefault="00894B39" w:rsidP="00894B39">
      <w:pPr>
        <w:ind w:firstLine="0"/>
      </w:pPr>
      <w:r>
        <w:t xml:space="preserve">-- SELECT * FROM </w:t>
      </w:r>
      <w:proofErr w:type="gramStart"/>
      <w:r>
        <w:t>summary;</w:t>
      </w:r>
      <w:proofErr w:type="gramEnd"/>
    </w:p>
    <w:p w14:paraId="5C365C1A" w14:textId="77777777" w:rsidR="00894B39" w:rsidRDefault="00894B39" w:rsidP="00894B39">
      <w:pPr>
        <w:ind w:firstLine="0"/>
      </w:pPr>
    </w:p>
    <w:p w14:paraId="1AF5EC1D" w14:textId="6D4BC3EE" w:rsidR="00894B39" w:rsidRDefault="00894B39" w:rsidP="00894B39">
      <w:pPr>
        <w:ind w:firstLine="0"/>
      </w:pPr>
      <w:r>
        <w:t>-- Extract raw data from database into detailed table</w:t>
      </w:r>
    </w:p>
    <w:p w14:paraId="676FDA5E" w14:textId="77EA6DA1" w:rsidR="00894B39" w:rsidRDefault="00894B39" w:rsidP="00894B39">
      <w:pPr>
        <w:ind w:firstLine="0"/>
      </w:pPr>
      <w:r>
        <w:t xml:space="preserve">INSERT INTO </w:t>
      </w:r>
      <w:proofErr w:type="gramStart"/>
      <w:r>
        <w:t>detailed(</w:t>
      </w:r>
      <w:proofErr w:type="spellStart"/>
      <w:proofErr w:type="gramEnd"/>
      <w:r>
        <w:t>rental_id</w:t>
      </w:r>
      <w:proofErr w:type="spellEnd"/>
      <w:r w:rsidR="00706033">
        <w:t>,</w:t>
      </w:r>
      <w:r>
        <w:t xml:space="preserve"> </w:t>
      </w:r>
      <w:proofErr w:type="spellStart"/>
      <w:r>
        <w:t>rental_date</w:t>
      </w:r>
      <w:proofErr w:type="spellEnd"/>
      <w:r>
        <w:t xml:space="preserve">, </w:t>
      </w:r>
      <w:proofErr w:type="spellStart"/>
      <w:r>
        <w:t>return_date</w:t>
      </w:r>
      <w:proofErr w:type="spellEnd"/>
      <w:r>
        <w:t xml:space="preserve">, </w:t>
      </w:r>
      <w:proofErr w:type="spellStart"/>
      <w:r w:rsidR="00706033" w:rsidRPr="00706033">
        <w:t>store_id</w:t>
      </w:r>
      <w:proofErr w:type="spellEnd"/>
      <w:r w:rsidR="00706033">
        <w:t xml:space="preserve">, </w:t>
      </w:r>
      <w:proofErr w:type="spellStart"/>
      <w:r>
        <w:t>staff_id</w:t>
      </w:r>
      <w:proofErr w:type="spellEnd"/>
      <w:r>
        <w:t xml:space="preserve">, </w:t>
      </w:r>
      <w:proofErr w:type="spellStart"/>
      <w:r>
        <w:t>first_name</w:t>
      </w:r>
      <w:proofErr w:type="spellEnd"/>
      <w:r>
        <w:t xml:space="preserve">, </w:t>
      </w:r>
      <w:proofErr w:type="spellStart"/>
      <w:r>
        <w:t>last_name</w:t>
      </w:r>
      <w:proofErr w:type="spellEnd"/>
      <w:r>
        <w:t>, email)</w:t>
      </w:r>
    </w:p>
    <w:p w14:paraId="49192D14" w14:textId="77777777" w:rsidR="00894B39" w:rsidRDefault="00894B39" w:rsidP="00894B39">
      <w:pPr>
        <w:ind w:firstLine="0"/>
      </w:pPr>
      <w:r>
        <w:t xml:space="preserve">SELECT </w:t>
      </w:r>
      <w:proofErr w:type="spellStart"/>
      <w:proofErr w:type="gramStart"/>
      <w:r>
        <w:t>s.store</w:t>
      </w:r>
      <w:proofErr w:type="gramEnd"/>
      <w:r>
        <w:t>_id</w:t>
      </w:r>
      <w:proofErr w:type="spellEnd"/>
      <w:r>
        <w:t xml:space="preserve">, </w:t>
      </w:r>
      <w:proofErr w:type="spellStart"/>
      <w:r>
        <w:t>r.rental_id</w:t>
      </w:r>
      <w:proofErr w:type="spellEnd"/>
      <w:r>
        <w:t xml:space="preserve">, </w:t>
      </w:r>
      <w:proofErr w:type="spellStart"/>
      <w:r>
        <w:t>r.rental_date</w:t>
      </w:r>
      <w:proofErr w:type="spellEnd"/>
      <w:r>
        <w:t xml:space="preserve">, </w:t>
      </w:r>
      <w:proofErr w:type="spellStart"/>
      <w:r>
        <w:t>r.return_date</w:t>
      </w:r>
      <w:proofErr w:type="spellEnd"/>
      <w:r>
        <w:t xml:space="preserve">, </w:t>
      </w:r>
      <w:proofErr w:type="spellStart"/>
      <w:r>
        <w:t>r.staff_id</w:t>
      </w:r>
      <w:proofErr w:type="spellEnd"/>
      <w:r>
        <w:t xml:space="preserve">, </w:t>
      </w:r>
      <w:proofErr w:type="spellStart"/>
      <w:r>
        <w:t>s.first_name</w:t>
      </w:r>
      <w:proofErr w:type="spellEnd"/>
      <w:r>
        <w:t xml:space="preserve">, </w:t>
      </w:r>
      <w:proofErr w:type="spellStart"/>
      <w:r>
        <w:t>s.last_name</w:t>
      </w:r>
      <w:proofErr w:type="spellEnd"/>
      <w:r>
        <w:t xml:space="preserve">, </w:t>
      </w:r>
      <w:proofErr w:type="spellStart"/>
      <w:r>
        <w:t>s.email</w:t>
      </w:r>
      <w:proofErr w:type="spellEnd"/>
      <w:r>
        <w:t xml:space="preserve"> FROM rental AS r</w:t>
      </w:r>
    </w:p>
    <w:p w14:paraId="65E32571" w14:textId="77777777" w:rsidR="00894B39" w:rsidRDefault="00894B39" w:rsidP="00894B39">
      <w:pPr>
        <w:ind w:firstLine="0"/>
      </w:pPr>
      <w:r>
        <w:t xml:space="preserve">JOIN staff AS s ON </w:t>
      </w:r>
      <w:proofErr w:type="spellStart"/>
      <w:proofErr w:type="gramStart"/>
      <w:r>
        <w:t>r.staff</w:t>
      </w:r>
      <w:proofErr w:type="gramEnd"/>
      <w:r>
        <w:t>_id</w:t>
      </w:r>
      <w:proofErr w:type="spellEnd"/>
      <w:r>
        <w:t xml:space="preserve"> = </w:t>
      </w:r>
      <w:proofErr w:type="spellStart"/>
      <w:r>
        <w:t>s.staff_id</w:t>
      </w:r>
      <w:proofErr w:type="spellEnd"/>
      <w:r>
        <w:t>;</w:t>
      </w:r>
    </w:p>
    <w:p w14:paraId="56203D56" w14:textId="77777777" w:rsidR="00894B39" w:rsidRDefault="00894B39" w:rsidP="00894B39">
      <w:pPr>
        <w:ind w:firstLine="0"/>
      </w:pPr>
    </w:p>
    <w:p w14:paraId="2DDDEB8D" w14:textId="77777777" w:rsidR="00894B39" w:rsidRDefault="00894B39" w:rsidP="00894B39">
      <w:pPr>
        <w:ind w:firstLine="0"/>
      </w:pPr>
      <w:r>
        <w:t>-- To view contents of detailed table</w:t>
      </w:r>
    </w:p>
    <w:p w14:paraId="35A25BDC" w14:textId="77777777" w:rsidR="00894B39" w:rsidRDefault="00894B39" w:rsidP="00894B39">
      <w:pPr>
        <w:ind w:firstLine="0"/>
      </w:pPr>
      <w:r>
        <w:t xml:space="preserve">-- SELECT * FROM </w:t>
      </w:r>
      <w:proofErr w:type="gramStart"/>
      <w:r>
        <w:t>detailed;</w:t>
      </w:r>
      <w:proofErr w:type="gramEnd"/>
    </w:p>
    <w:p w14:paraId="30AAE662" w14:textId="77777777" w:rsidR="00894B39" w:rsidRDefault="00894B39" w:rsidP="00894B39">
      <w:pPr>
        <w:ind w:firstLine="0"/>
      </w:pPr>
    </w:p>
    <w:p w14:paraId="275500D0" w14:textId="77777777" w:rsidR="00894B39" w:rsidRDefault="00894B39" w:rsidP="00894B39">
      <w:pPr>
        <w:ind w:firstLine="0"/>
      </w:pPr>
      <w:r>
        <w:t>-- CREATE FUNCTION refreshing the summary table with data transformations</w:t>
      </w:r>
    </w:p>
    <w:p w14:paraId="030D02C8" w14:textId="77777777" w:rsidR="00894B39" w:rsidRDefault="00894B39" w:rsidP="00894B39">
      <w:pPr>
        <w:ind w:firstLine="0"/>
      </w:pPr>
      <w:r>
        <w:t xml:space="preserve">-- Transform </w:t>
      </w:r>
      <w:proofErr w:type="spellStart"/>
      <w:r>
        <w:t>first_name</w:t>
      </w:r>
      <w:proofErr w:type="spellEnd"/>
      <w:r>
        <w:t xml:space="preserve"> and </w:t>
      </w:r>
      <w:proofErr w:type="spellStart"/>
      <w:r>
        <w:t>last_name</w:t>
      </w:r>
      <w:proofErr w:type="spellEnd"/>
      <w:r>
        <w:t xml:space="preserve"> with concatenation into </w:t>
      </w:r>
      <w:proofErr w:type="spellStart"/>
      <w:r>
        <w:t>staff_full_name</w:t>
      </w:r>
      <w:proofErr w:type="spellEnd"/>
    </w:p>
    <w:p w14:paraId="2530769E" w14:textId="77777777" w:rsidR="00894B39" w:rsidRDefault="00894B39" w:rsidP="00894B39">
      <w:pPr>
        <w:ind w:firstLine="0"/>
      </w:pPr>
      <w:r>
        <w:t xml:space="preserve">-- Transform </w:t>
      </w:r>
      <w:proofErr w:type="spellStart"/>
      <w:r>
        <w:t>staff_id</w:t>
      </w:r>
      <w:proofErr w:type="spellEnd"/>
      <w:r>
        <w:t xml:space="preserve"> using aggregation to COUNT the staff IDs associated with each rental transaction</w:t>
      </w:r>
    </w:p>
    <w:p w14:paraId="4F435B93" w14:textId="77777777" w:rsidR="00894B39" w:rsidRDefault="00894B39" w:rsidP="00894B39">
      <w:pPr>
        <w:ind w:firstLine="0"/>
      </w:pPr>
    </w:p>
    <w:p w14:paraId="661CEE84" w14:textId="77777777" w:rsidR="00894B39" w:rsidRDefault="00894B39" w:rsidP="00894B39">
      <w:pPr>
        <w:ind w:firstLine="0"/>
      </w:pPr>
      <w:r>
        <w:t xml:space="preserve">CREATE FUNCTION </w:t>
      </w:r>
      <w:proofErr w:type="spellStart"/>
      <w:r>
        <w:t>summary_</w:t>
      </w:r>
      <w:proofErr w:type="gramStart"/>
      <w:r>
        <w:t>transform</w:t>
      </w:r>
      <w:proofErr w:type="spellEnd"/>
      <w:r>
        <w:t>(</w:t>
      </w:r>
      <w:proofErr w:type="gramEnd"/>
      <w:r>
        <w:t>)</w:t>
      </w:r>
    </w:p>
    <w:p w14:paraId="7EF72F2B" w14:textId="77777777" w:rsidR="00894B39" w:rsidRDefault="00894B39" w:rsidP="00894B39">
      <w:pPr>
        <w:ind w:firstLine="0"/>
      </w:pPr>
      <w:r>
        <w:lastRenderedPageBreak/>
        <w:t>RETURNS TRIGGER</w:t>
      </w:r>
    </w:p>
    <w:p w14:paraId="6BD97011" w14:textId="77777777" w:rsidR="00894B39" w:rsidRDefault="00894B39" w:rsidP="00894B39">
      <w:pPr>
        <w:ind w:firstLine="0"/>
      </w:pPr>
      <w:r>
        <w:t xml:space="preserve">LANGUAGE </w:t>
      </w:r>
      <w:proofErr w:type="spellStart"/>
      <w:r>
        <w:t>plpgsql</w:t>
      </w:r>
      <w:proofErr w:type="spellEnd"/>
    </w:p>
    <w:p w14:paraId="0FAD284D" w14:textId="77777777" w:rsidR="00894B39" w:rsidRDefault="00894B39" w:rsidP="00894B39">
      <w:pPr>
        <w:ind w:firstLine="0"/>
      </w:pPr>
      <w:r>
        <w:t>AS $$</w:t>
      </w:r>
    </w:p>
    <w:p w14:paraId="00EFC9A6" w14:textId="77777777" w:rsidR="00894B39" w:rsidRDefault="00894B39" w:rsidP="00894B39">
      <w:pPr>
        <w:ind w:firstLine="0"/>
      </w:pPr>
      <w:r>
        <w:t>BEGIN</w:t>
      </w:r>
    </w:p>
    <w:p w14:paraId="0A179736" w14:textId="77777777" w:rsidR="00894B39" w:rsidRDefault="00894B39" w:rsidP="00894B39">
      <w:pPr>
        <w:ind w:firstLine="0"/>
      </w:pPr>
    </w:p>
    <w:p w14:paraId="4610A50C" w14:textId="77777777" w:rsidR="00894B39" w:rsidRDefault="00894B39" w:rsidP="00894B39">
      <w:pPr>
        <w:ind w:firstLine="0"/>
      </w:pPr>
      <w:r>
        <w:t xml:space="preserve">DELETE FROM </w:t>
      </w:r>
      <w:proofErr w:type="gramStart"/>
      <w:r>
        <w:t>summary;</w:t>
      </w:r>
      <w:proofErr w:type="gramEnd"/>
    </w:p>
    <w:p w14:paraId="079885B5" w14:textId="77777777" w:rsidR="00894B39" w:rsidRDefault="00894B39" w:rsidP="00894B39">
      <w:pPr>
        <w:ind w:firstLine="0"/>
      </w:pPr>
    </w:p>
    <w:p w14:paraId="014E1F5D" w14:textId="77777777" w:rsidR="00894B39" w:rsidRDefault="00894B39" w:rsidP="00894B39">
      <w:pPr>
        <w:ind w:firstLine="0"/>
      </w:pPr>
      <w:r>
        <w:t xml:space="preserve">INSERT INTO </w:t>
      </w:r>
      <w:proofErr w:type="gramStart"/>
      <w:r>
        <w:t>summary(</w:t>
      </w:r>
      <w:proofErr w:type="gramEnd"/>
    </w:p>
    <w:p w14:paraId="2D15E583" w14:textId="1B444365" w:rsidR="00894B39" w:rsidRDefault="00894B39" w:rsidP="001F07F9">
      <w:pPr>
        <w:ind w:left="720" w:firstLine="0"/>
      </w:pPr>
      <w:r>
        <w:t xml:space="preserve">SELECT </w:t>
      </w:r>
      <w:proofErr w:type="spellStart"/>
      <w:r>
        <w:t>concat_</w:t>
      </w:r>
      <w:proofErr w:type="gramStart"/>
      <w:r>
        <w:t>ws</w:t>
      </w:r>
      <w:proofErr w:type="spellEnd"/>
      <w:r>
        <w:t>(</w:t>
      </w:r>
      <w:proofErr w:type="gramEnd"/>
      <w:r>
        <w:t xml:space="preserve">' ', </w:t>
      </w:r>
      <w:proofErr w:type="spellStart"/>
      <w:r>
        <w:t>first_name</w:t>
      </w:r>
      <w:proofErr w:type="spellEnd"/>
      <w:r>
        <w:t xml:space="preserve">, </w:t>
      </w:r>
      <w:proofErr w:type="spellStart"/>
      <w:r>
        <w:t>last_name</w:t>
      </w:r>
      <w:proofErr w:type="spellEnd"/>
      <w:r>
        <w:t xml:space="preserve">) AS </w:t>
      </w:r>
      <w:proofErr w:type="spellStart"/>
      <w:r>
        <w:t>staff_full_name</w:t>
      </w:r>
      <w:proofErr w:type="spellEnd"/>
      <w:r>
        <w:t>, email, COUNT(</w:t>
      </w:r>
      <w:proofErr w:type="spellStart"/>
      <w:r>
        <w:t>staff_id</w:t>
      </w:r>
      <w:proofErr w:type="spellEnd"/>
      <w:r>
        <w:t xml:space="preserve">) AS </w:t>
      </w:r>
      <w:proofErr w:type="spellStart"/>
      <w:r>
        <w:t>sales_per_staff</w:t>
      </w:r>
      <w:proofErr w:type="spellEnd"/>
      <w:r>
        <w:t xml:space="preserve"> FROM detailed</w:t>
      </w:r>
    </w:p>
    <w:p w14:paraId="3C12AB4F" w14:textId="77777777" w:rsidR="00894B39" w:rsidRDefault="00894B39" w:rsidP="00894B39">
      <w:pPr>
        <w:ind w:firstLine="0"/>
      </w:pPr>
      <w:r>
        <w:tab/>
        <w:t xml:space="preserve">GROUP BY </w:t>
      </w:r>
      <w:proofErr w:type="spellStart"/>
      <w:r>
        <w:t>staff_id</w:t>
      </w:r>
      <w:proofErr w:type="spellEnd"/>
      <w:r>
        <w:t xml:space="preserve">, </w:t>
      </w:r>
      <w:proofErr w:type="spellStart"/>
      <w:r>
        <w:t>staff_full_name</w:t>
      </w:r>
      <w:proofErr w:type="spellEnd"/>
      <w:r>
        <w:t>, email</w:t>
      </w:r>
    </w:p>
    <w:p w14:paraId="21762D12" w14:textId="6F1364A4" w:rsidR="00894B39" w:rsidRDefault="00894B39" w:rsidP="00894B39">
      <w:pPr>
        <w:ind w:firstLine="0"/>
      </w:pPr>
      <w:r>
        <w:t>);</w:t>
      </w:r>
    </w:p>
    <w:p w14:paraId="4DABC4DC" w14:textId="77777777" w:rsidR="00894B39" w:rsidRDefault="00894B39" w:rsidP="00894B39">
      <w:pPr>
        <w:ind w:firstLine="0"/>
      </w:pPr>
      <w:r>
        <w:t xml:space="preserve">RETURN </w:t>
      </w:r>
      <w:proofErr w:type="gramStart"/>
      <w:r>
        <w:t>NEW;</w:t>
      </w:r>
      <w:proofErr w:type="gramEnd"/>
    </w:p>
    <w:p w14:paraId="51AC0409" w14:textId="77777777" w:rsidR="00894B39" w:rsidRDefault="00894B39" w:rsidP="00894B39">
      <w:pPr>
        <w:ind w:firstLine="0"/>
      </w:pPr>
      <w:proofErr w:type="gramStart"/>
      <w:r>
        <w:t>END;$</w:t>
      </w:r>
      <w:proofErr w:type="gramEnd"/>
      <w:r>
        <w:t>$</w:t>
      </w:r>
    </w:p>
    <w:p w14:paraId="294F867F" w14:textId="77777777" w:rsidR="00894B39" w:rsidRDefault="00894B39" w:rsidP="00894B39">
      <w:pPr>
        <w:ind w:firstLine="0"/>
      </w:pPr>
    </w:p>
    <w:p w14:paraId="4D831E69" w14:textId="0EA87168" w:rsidR="00894B39" w:rsidRDefault="00894B39" w:rsidP="00894B39">
      <w:pPr>
        <w:ind w:firstLine="0"/>
      </w:pPr>
      <w:r>
        <w:t>-- CREATE TRIGGER</w:t>
      </w:r>
    </w:p>
    <w:p w14:paraId="3A327BAF" w14:textId="77777777" w:rsidR="00894B39" w:rsidRDefault="00894B39" w:rsidP="00894B39">
      <w:pPr>
        <w:ind w:firstLine="0"/>
      </w:pPr>
      <w:r>
        <w:t xml:space="preserve">CREATE TRIGGER </w:t>
      </w:r>
      <w:proofErr w:type="spellStart"/>
      <w:r>
        <w:t>summary_transform_trigger</w:t>
      </w:r>
      <w:proofErr w:type="spellEnd"/>
    </w:p>
    <w:p w14:paraId="3DBFC4BD" w14:textId="77777777" w:rsidR="00894B39" w:rsidRDefault="00894B39" w:rsidP="00894B39">
      <w:pPr>
        <w:ind w:firstLine="0"/>
      </w:pPr>
      <w:r>
        <w:t xml:space="preserve">AFTER INSERT </w:t>
      </w:r>
    </w:p>
    <w:p w14:paraId="00EB4A2D" w14:textId="77777777" w:rsidR="00894B39" w:rsidRDefault="00894B39" w:rsidP="00894B39">
      <w:pPr>
        <w:ind w:firstLine="0"/>
      </w:pPr>
      <w:r>
        <w:t>ON detailed</w:t>
      </w:r>
    </w:p>
    <w:p w14:paraId="5D8946B6" w14:textId="77777777" w:rsidR="00894B39" w:rsidRDefault="00894B39" w:rsidP="00894B39">
      <w:pPr>
        <w:ind w:firstLine="0"/>
      </w:pPr>
      <w:r>
        <w:t>FOR EACH STATEMENT</w:t>
      </w:r>
    </w:p>
    <w:p w14:paraId="766A8DF4" w14:textId="77777777" w:rsidR="00894B39" w:rsidRDefault="00894B39" w:rsidP="00894B39">
      <w:pPr>
        <w:ind w:firstLine="0"/>
      </w:pPr>
      <w:r>
        <w:t xml:space="preserve">EXECUTE PROCEDURE </w:t>
      </w:r>
      <w:proofErr w:type="spellStart"/>
      <w:r>
        <w:t>summary_</w:t>
      </w:r>
      <w:proofErr w:type="gramStart"/>
      <w:r>
        <w:t>transform</w:t>
      </w:r>
      <w:proofErr w:type="spellEnd"/>
      <w:r>
        <w:t>(</w:t>
      </w:r>
      <w:proofErr w:type="gramEnd"/>
      <w:r>
        <w:t>);</w:t>
      </w:r>
    </w:p>
    <w:p w14:paraId="70D4CD23" w14:textId="77777777" w:rsidR="00894B39" w:rsidRDefault="00894B39" w:rsidP="00894B39">
      <w:pPr>
        <w:ind w:firstLine="0"/>
      </w:pPr>
    </w:p>
    <w:p w14:paraId="2ECEAF87" w14:textId="77777777" w:rsidR="00894B39" w:rsidRDefault="00894B39" w:rsidP="00894B39">
      <w:pPr>
        <w:ind w:firstLine="0"/>
      </w:pPr>
    </w:p>
    <w:p w14:paraId="4A30929A" w14:textId="77777777" w:rsidR="00894B39" w:rsidRDefault="00894B39" w:rsidP="00894B39">
      <w:pPr>
        <w:ind w:firstLine="0"/>
      </w:pPr>
      <w:r>
        <w:lastRenderedPageBreak/>
        <w:t>-- CREATE STORED PROCEDURE</w:t>
      </w:r>
    </w:p>
    <w:p w14:paraId="4474FF81" w14:textId="77777777" w:rsidR="00894B39" w:rsidRDefault="00894B39" w:rsidP="00894B39">
      <w:pPr>
        <w:ind w:firstLine="0"/>
      </w:pPr>
      <w:r>
        <w:t xml:space="preserve">-- To be automated to run every 6-12 months for performance </w:t>
      </w:r>
      <w:proofErr w:type="spellStart"/>
      <w:r>
        <w:t>evaulation</w:t>
      </w:r>
      <w:proofErr w:type="spellEnd"/>
      <w:r>
        <w:t xml:space="preserve"> purposes</w:t>
      </w:r>
    </w:p>
    <w:p w14:paraId="577ABE5F" w14:textId="77777777" w:rsidR="00894B39" w:rsidRDefault="00894B39" w:rsidP="00894B39">
      <w:pPr>
        <w:ind w:firstLine="0"/>
      </w:pPr>
      <w:r>
        <w:t xml:space="preserve">-- Use </w:t>
      </w:r>
      <w:proofErr w:type="spellStart"/>
      <w:r>
        <w:t>pgAgent</w:t>
      </w:r>
      <w:proofErr w:type="spellEnd"/>
      <w:r>
        <w:t xml:space="preserve"> as an external scheduler for running the procedure</w:t>
      </w:r>
    </w:p>
    <w:p w14:paraId="1AE6196E" w14:textId="77777777" w:rsidR="00894B39" w:rsidRDefault="00894B39" w:rsidP="00894B39">
      <w:pPr>
        <w:ind w:firstLine="0"/>
      </w:pPr>
    </w:p>
    <w:p w14:paraId="086A5F6A" w14:textId="77777777" w:rsidR="00894B39" w:rsidRDefault="00894B39" w:rsidP="00894B39">
      <w:pPr>
        <w:ind w:firstLine="0"/>
      </w:pPr>
      <w:r>
        <w:t xml:space="preserve">CREATE PROCEDURE </w:t>
      </w:r>
      <w:proofErr w:type="spellStart"/>
      <w:r>
        <w:t>refresh_</w:t>
      </w:r>
      <w:proofErr w:type="gramStart"/>
      <w:r>
        <w:t>data</w:t>
      </w:r>
      <w:proofErr w:type="spellEnd"/>
      <w:r>
        <w:t>(</w:t>
      </w:r>
      <w:proofErr w:type="gramEnd"/>
      <w:r>
        <w:t>)</w:t>
      </w:r>
    </w:p>
    <w:p w14:paraId="73DB1FCD" w14:textId="77777777" w:rsidR="00894B39" w:rsidRDefault="00894B39" w:rsidP="00894B39">
      <w:pPr>
        <w:ind w:firstLine="0"/>
      </w:pPr>
      <w:r>
        <w:t xml:space="preserve">LANGUAGE </w:t>
      </w:r>
      <w:proofErr w:type="spellStart"/>
      <w:r>
        <w:t>plpgsql</w:t>
      </w:r>
      <w:proofErr w:type="spellEnd"/>
    </w:p>
    <w:p w14:paraId="385FE173" w14:textId="77777777" w:rsidR="00894B39" w:rsidRDefault="00894B39" w:rsidP="00894B39">
      <w:pPr>
        <w:ind w:firstLine="0"/>
      </w:pPr>
      <w:r>
        <w:t>AS $$</w:t>
      </w:r>
    </w:p>
    <w:p w14:paraId="5158DADC" w14:textId="77777777" w:rsidR="00894B39" w:rsidRDefault="00894B39" w:rsidP="00894B39">
      <w:pPr>
        <w:ind w:firstLine="0"/>
      </w:pPr>
      <w:r>
        <w:t>BEGIN</w:t>
      </w:r>
    </w:p>
    <w:p w14:paraId="58D0FAD8" w14:textId="77777777" w:rsidR="00894B39" w:rsidRDefault="00894B39" w:rsidP="00894B39">
      <w:pPr>
        <w:ind w:firstLine="0"/>
      </w:pPr>
    </w:p>
    <w:p w14:paraId="643410E6" w14:textId="77777777" w:rsidR="00894B39" w:rsidRDefault="00894B39" w:rsidP="00894B39">
      <w:pPr>
        <w:ind w:firstLine="0"/>
      </w:pPr>
      <w:r>
        <w:t xml:space="preserve">DELETE FROM </w:t>
      </w:r>
      <w:proofErr w:type="gramStart"/>
      <w:r>
        <w:t>detailed;</w:t>
      </w:r>
      <w:proofErr w:type="gramEnd"/>
    </w:p>
    <w:p w14:paraId="3C793EFE" w14:textId="77777777" w:rsidR="00894B39" w:rsidRDefault="00894B39" w:rsidP="00894B39">
      <w:pPr>
        <w:ind w:firstLine="0"/>
      </w:pPr>
    </w:p>
    <w:p w14:paraId="12725E48" w14:textId="77777777" w:rsidR="00894B39" w:rsidRDefault="00894B39" w:rsidP="00894B39">
      <w:pPr>
        <w:ind w:firstLine="0"/>
      </w:pPr>
      <w:r>
        <w:t xml:space="preserve">INSERT INTO </w:t>
      </w:r>
      <w:proofErr w:type="gramStart"/>
      <w:r>
        <w:t>detailed(</w:t>
      </w:r>
      <w:proofErr w:type="spellStart"/>
      <w:proofErr w:type="gramEnd"/>
      <w:r>
        <w:t>store_id</w:t>
      </w:r>
      <w:proofErr w:type="spellEnd"/>
      <w:r>
        <w:t xml:space="preserve">, </w:t>
      </w:r>
      <w:proofErr w:type="spellStart"/>
      <w:r>
        <w:t>rental_id</w:t>
      </w:r>
      <w:proofErr w:type="spellEnd"/>
      <w:r>
        <w:t xml:space="preserve">, </w:t>
      </w:r>
      <w:proofErr w:type="spellStart"/>
      <w:r>
        <w:t>rental_date</w:t>
      </w:r>
      <w:proofErr w:type="spellEnd"/>
      <w:r>
        <w:t xml:space="preserve">, </w:t>
      </w:r>
      <w:proofErr w:type="spellStart"/>
      <w:r>
        <w:t>return_date</w:t>
      </w:r>
      <w:proofErr w:type="spellEnd"/>
      <w:r>
        <w:t xml:space="preserve">, </w:t>
      </w:r>
      <w:proofErr w:type="spellStart"/>
      <w:r>
        <w:t>staff_id</w:t>
      </w:r>
      <w:proofErr w:type="spellEnd"/>
      <w:r>
        <w:t xml:space="preserve">, </w:t>
      </w:r>
      <w:proofErr w:type="spellStart"/>
      <w:r>
        <w:t>first_name</w:t>
      </w:r>
      <w:proofErr w:type="spellEnd"/>
      <w:r>
        <w:t xml:space="preserve">, </w:t>
      </w:r>
      <w:proofErr w:type="spellStart"/>
      <w:r>
        <w:t>last_name</w:t>
      </w:r>
      <w:proofErr w:type="spellEnd"/>
      <w:r>
        <w:t>, email)</w:t>
      </w:r>
    </w:p>
    <w:p w14:paraId="4897B8FD" w14:textId="77777777" w:rsidR="00894B39" w:rsidRDefault="00894B39" w:rsidP="00894B39">
      <w:pPr>
        <w:ind w:firstLine="0"/>
      </w:pPr>
      <w:r>
        <w:t xml:space="preserve">SELECT </w:t>
      </w:r>
      <w:proofErr w:type="spellStart"/>
      <w:proofErr w:type="gramStart"/>
      <w:r>
        <w:t>s.store</w:t>
      </w:r>
      <w:proofErr w:type="gramEnd"/>
      <w:r>
        <w:t>_id</w:t>
      </w:r>
      <w:proofErr w:type="spellEnd"/>
      <w:r>
        <w:t xml:space="preserve">, </w:t>
      </w:r>
      <w:proofErr w:type="spellStart"/>
      <w:r>
        <w:t>r.rental_id</w:t>
      </w:r>
      <w:proofErr w:type="spellEnd"/>
      <w:r>
        <w:t xml:space="preserve">, </w:t>
      </w:r>
      <w:proofErr w:type="spellStart"/>
      <w:r>
        <w:t>r.rental_date</w:t>
      </w:r>
      <w:proofErr w:type="spellEnd"/>
      <w:r>
        <w:t xml:space="preserve">, </w:t>
      </w:r>
      <w:proofErr w:type="spellStart"/>
      <w:r>
        <w:t>r.return_date</w:t>
      </w:r>
      <w:proofErr w:type="spellEnd"/>
      <w:r>
        <w:t xml:space="preserve">, </w:t>
      </w:r>
      <w:proofErr w:type="spellStart"/>
      <w:r>
        <w:t>r.staff_id</w:t>
      </w:r>
      <w:proofErr w:type="spellEnd"/>
      <w:r>
        <w:t xml:space="preserve">, </w:t>
      </w:r>
      <w:proofErr w:type="spellStart"/>
      <w:r>
        <w:t>s.first_name</w:t>
      </w:r>
      <w:proofErr w:type="spellEnd"/>
      <w:r>
        <w:t xml:space="preserve">, </w:t>
      </w:r>
      <w:proofErr w:type="spellStart"/>
      <w:r>
        <w:t>s.last_name</w:t>
      </w:r>
      <w:proofErr w:type="spellEnd"/>
      <w:r>
        <w:t xml:space="preserve">, </w:t>
      </w:r>
      <w:proofErr w:type="spellStart"/>
      <w:r>
        <w:t>s.email</w:t>
      </w:r>
      <w:proofErr w:type="spellEnd"/>
      <w:r>
        <w:t xml:space="preserve"> FROM rental AS r</w:t>
      </w:r>
    </w:p>
    <w:p w14:paraId="7FA08AA9" w14:textId="77777777" w:rsidR="00894B39" w:rsidRDefault="00894B39" w:rsidP="00894B39">
      <w:pPr>
        <w:ind w:firstLine="0"/>
      </w:pPr>
      <w:r>
        <w:t xml:space="preserve">JOIN staff AS s ON </w:t>
      </w:r>
      <w:proofErr w:type="spellStart"/>
      <w:proofErr w:type="gramStart"/>
      <w:r>
        <w:t>r.staff</w:t>
      </w:r>
      <w:proofErr w:type="gramEnd"/>
      <w:r>
        <w:t>_id</w:t>
      </w:r>
      <w:proofErr w:type="spellEnd"/>
      <w:r>
        <w:t xml:space="preserve"> = </w:t>
      </w:r>
      <w:proofErr w:type="spellStart"/>
      <w:r>
        <w:t>s.staff_id</w:t>
      </w:r>
      <w:proofErr w:type="spellEnd"/>
      <w:r>
        <w:t>;</w:t>
      </w:r>
    </w:p>
    <w:p w14:paraId="4CF483E8" w14:textId="77777777" w:rsidR="00894B39" w:rsidRDefault="00894B39" w:rsidP="00894B39">
      <w:pPr>
        <w:ind w:firstLine="0"/>
      </w:pPr>
    </w:p>
    <w:p w14:paraId="5B7547B3" w14:textId="77777777" w:rsidR="00894B39" w:rsidRDefault="00894B39" w:rsidP="00894B39">
      <w:pPr>
        <w:ind w:firstLine="0"/>
      </w:pPr>
      <w:proofErr w:type="gramStart"/>
      <w:r>
        <w:t>END;$</w:t>
      </w:r>
      <w:proofErr w:type="gramEnd"/>
      <w:r>
        <w:t>$</w:t>
      </w:r>
    </w:p>
    <w:p w14:paraId="3D4C97DC" w14:textId="77777777" w:rsidR="00894B39" w:rsidRDefault="00894B39" w:rsidP="00894B39">
      <w:pPr>
        <w:ind w:firstLine="0"/>
      </w:pPr>
    </w:p>
    <w:p w14:paraId="3E6ABA19" w14:textId="77777777" w:rsidR="00894B39" w:rsidRDefault="00894B39" w:rsidP="00894B39">
      <w:pPr>
        <w:ind w:firstLine="0"/>
      </w:pPr>
      <w:r>
        <w:t>-- To call the stored procedure</w:t>
      </w:r>
    </w:p>
    <w:p w14:paraId="1F722F7E" w14:textId="77777777" w:rsidR="00894B39" w:rsidRDefault="00894B39" w:rsidP="00894B39">
      <w:pPr>
        <w:ind w:firstLine="0"/>
      </w:pPr>
      <w:r>
        <w:t xml:space="preserve">-- CALL </w:t>
      </w:r>
      <w:proofErr w:type="spellStart"/>
      <w:r>
        <w:t>refresh_</w:t>
      </w:r>
      <w:proofErr w:type="gramStart"/>
      <w:r>
        <w:t>data</w:t>
      </w:r>
      <w:proofErr w:type="spellEnd"/>
      <w:r>
        <w:t>(</w:t>
      </w:r>
      <w:proofErr w:type="gramEnd"/>
      <w:r>
        <w:t>);</w:t>
      </w:r>
    </w:p>
    <w:p w14:paraId="7A94C984" w14:textId="77777777" w:rsidR="00894B39" w:rsidRDefault="00894B39" w:rsidP="00894B39">
      <w:pPr>
        <w:ind w:firstLine="0"/>
      </w:pPr>
    </w:p>
    <w:p w14:paraId="3903B780" w14:textId="77777777" w:rsidR="00894B39" w:rsidRDefault="00894B39" w:rsidP="00894B39">
      <w:pPr>
        <w:ind w:firstLine="0"/>
      </w:pPr>
    </w:p>
    <w:p w14:paraId="5EA38EBA" w14:textId="77777777" w:rsidR="00894B39" w:rsidRDefault="00894B39" w:rsidP="00894B39">
      <w:pPr>
        <w:ind w:firstLine="0"/>
      </w:pPr>
      <w:r>
        <w:lastRenderedPageBreak/>
        <w:t>-- For verification run this code and compare with the results in the summary table to verify accuracy of each staff member's total sales</w:t>
      </w:r>
    </w:p>
    <w:p w14:paraId="43A75E9F" w14:textId="77777777" w:rsidR="00894B39" w:rsidRDefault="00894B39" w:rsidP="00894B39">
      <w:pPr>
        <w:ind w:firstLine="0"/>
      </w:pPr>
    </w:p>
    <w:p w14:paraId="06E5C691" w14:textId="256756AE" w:rsidR="00894B39" w:rsidRDefault="00894B39" w:rsidP="00894B39">
      <w:pPr>
        <w:ind w:firstLine="0"/>
      </w:pPr>
      <w:r>
        <w:t xml:space="preserve">SELECT </w:t>
      </w:r>
      <w:proofErr w:type="spellStart"/>
      <w:r>
        <w:t>staff_id</w:t>
      </w:r>
      <w:proofErr w:type="spellEnd"/>
      <w:r>
        <w:t xml:space="preserve">, </w:t>
      </w:r>
      <w:proofErr w:type="gramStart"/>
      <w:r>
        <w:t>COUNT(</w:t>
      </w:r>
      <w:proofErr w:type="spellStart"/>
      <w:proofErr w:type="gramEnd"/>
      <w:r>
        <w:t>staff_id</w:t>
      </w:r>
      <w:proofErr w:type="spellEnd"/>
      <w:r>
        <w:t>) FROM rental</w:t>
      </w:r>
    </w:p>
    <w:p w14:paraId="37FF631F" w14:textId="77777777" w:rsidR="00894B39" w:rsidRDefault="00894B39" w:rsidP="00894B39">
      <w:pPr>
        <w:ind w:firstLine="0"/>
      </w:pPr>
      <w:r>
        <w:t xml:space="preserve">GROUP BY </w:t>
      </w:r>
      <w:proofErr w:type="spellStart"/>
      <w:r>
        <w:t>staff_</w:t>
      </w:r>
      <w:proofErr w:type="gramStart"/>
      <w:r>
        <w:t>id</w:t>
      </w:r>
      <w:proofErr w:type="spellEnd"/>
      <w:r>
        <w:t>;</w:t>
      </w:r>
      <w:proofErr w:type="gramEnd"/>
    </w:p>
    <w:p w14:paraId="5B8A69D0" w14:textId="77777777" w:rsidR="00894B39" w:rsidRDefault="00894B39" w:rsidP="00894B39">
      <w:pPr>
        <w:ind w:firstLine="0"/>
      </w:pPr>
    </w:p>
    <w:p w14:paraId="680A2A53" w14:textId="77777777" w:rsidR="00894B39" w:rsidRDefault="00894B39" w:rsidP="00894B39">
      <w:pPr>
        <w:ind w:firstLine="0"/>
      </w:pPr>
      <w:r>
        <w:t>-- To view results</w:t>
      </w:r>
    </w:p>
    <w:p w14:paraId="6906A338" w14:textId="77777777" w:rsidR="00894B39" w:rsidRDefault="00894B39" w:rsidP="00894B39">
      <w:pPr>
        <w:ind w:firstLine="0"/>
      </w:pPr>
      <w:r>
        <w:t xml:space="preserve">-- SELECT * FROM </w:t>
      </w:r>
      <w:proofErr w:type="gramStart"/>
      <w:r>
        <w:t>detailed;</w:t>
      </w:r>
      <w:proofErr w:type="gramEnd"/>
    </w:p>
    <w:p w14:paraId="18AD11B1" w14:textId="3EB078DB" w:rsidR="00894B39" w:rsidRPr="00894B39" w:rsidRDefault="00894B39" w:rsidP="00894B39">
      <w:pPr>
        <w:ind w:firstLine="0"/>
      </w:pPr>
      <w:r>
        <w:t xml:space="preserve">-- SELECT * FROM </w:t>
      </w:r>
      <w:proofErr w:type="gramStart"/>
      <w:r>
        <w:t>summary;</w:t>
      </w:r>
      <w:proofErr w:type="gramEnd"/>
    </w:p>
    <w:p w14:paraId="1FE58219" w14:textId="77777777" w:rsidR="00E614DD" w:rsidRDefault="00000000" w:rsidP="001770AD">
      <w:pPr>
        <w:pStyle w:val="SectionTitle"/>
      </w:pPr>
      <w:sdt>
        <w:sdtPr>
          <w:alias w:val="Works Cited:"/>
          <w:tag w:val="Works Cited:"/>
          <w:id w:val="1884596268"/>
          <w:placeholder>
            <w:docPart w:val="ACFBA784EE0F4A5A99B33C35C99BA6FA"/>
          </w:placeholder>
          <w:temporary/>
          <w:showingPlcHdr/>
          <w15:appearance w15:val="hidden"/>
        </w:sdtPr>
        <w:sdtContent>
          <w:r w:rsidR="009D4EB3">
            <w:t>Works Cited</w:t>
          </w:r>
        </w:sdtContent>
      </w:sdt>
    </w:p>
    <w:p w14:paraId="5E7EF5BA" w14:textId="3D03381D" w:rsidR="00E614DD" w:rsidRDefault="00DC163B" w:rsidP="00DC163B">
      <w:pPr>
        <w:pStyle w:val="Bibliography"/>
        <w:jc w:val="center"/>
      </w:pPr>
      <w:r>
        <w:t xml:space="preserve">No sources, web sources or third-party code were cited, </w:t>
      </w:r>
      <w:r w:rsidR="00964D51">
        <w:t>referenced,</w:t>
      </w:r>
      <w:r>
        <w:t xml:space="preserve"> or used.</w:t>
      </w: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E04A4" w14:textId="77777777" w:rsidR="009C510F" w:rsidRDefault="009C510F">
      <w:pPr>
        <w:spacing w:line="240" w:lineRule="auto"/>
      </w:pPr>
      <w:r>
        <w:separator/>
      </w:r>
    </w:p>
  </w:endnote>
  <w:endnote w:type="continuationSeparator" w:id="0">
    <w:p w14:paraId="3F617338" w14:textId="77777777" w:rsidR="009C510F" w:rsidRDefault="009C51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AD1FA" w14:textId="77777777" w:rsidR="009C510F" w:rsidRDefault="009C510F">
      <w:pPr>
        <w:spacing w:line="240" w:lineRule="auto"/>
      </w:pPr>
      <w:r>
        <w:separator/>
      </w:r>
    </w:p>
  </w:footnote>
  <w:footnote w:type="continuationSeparator" w:id="0">
    <w:p w14:paraId="5F78B163" w14:textId="77777777" w:rsidR="009C510F" w:rsidRDefault="009C51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C9E5" w14:textId="62F18448" w:rsidR="00E614DD" w:rsidRDefault="00097220">
    <w:pPr>
      <w:pStyle w:val="Header"/>
    </w:pPr>
    <w:r>
      <w:t>Strawder</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3E8D" w14:textId="711809EA" w:rsidR="00E614DD" w:rsidRDefault="00097220">
    <w:pPr>
      <w:pStyle w:val="Header"/>
    </w:pPr>
    <w:r>
      <w:t>Strawder</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F1B7B18"/>
    <w:multiLevelType w:val="hybridMultilevel"/>
    <w:tmpl w:val="F678F65E"/>
    <w:lvl w:ilvl="0" w:tplc="D06429C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5253646">
    <w:abstractNumId w:val="9"/>
  </w:num>
  <w:num w:numId="2" w16cid:durableId="1667711744">
    <w:abstractNumId w:val="7"/>
  </w:num>
  <w:num w:numId="3" w16cid:durableId="203298037">
    <w:abstractNumId w:val="6"/>
  </w:num>
  <w:num w:numId="4" w16cid:durableId="1674919705">
    <w:abstractNumId w:val="5"/>
  </w:num>
  <w:num w:numId="5" w16cid:durableId="1950889248">
    <w:abstractNumId w:val="4"/>
  </w:num>
  <w:num w:numId="6" w16cid:durableId="1436317541">
    <w:abstractNumId w:val="8"/>
  </w:num>
  <w:num w:numId="7" w16cid:durableId="625506265">
    <w:abstractNumId w:val="3"/>
  </w:num>
  <w:num w:numId="8" w16cid:durableId="1422676741">
    <w:abstractNumId w:val="2"/>
  </w:num>
  <w:num w:numId="9" w16cid:durableId="1427068474">
    <w:abstractNumId w:val="1"/>
  </w:num>
  <w:num w:numId="10" w16cid:durableId="122162506">
    <w:abstractNumId w:val="0"/>
  </w:num>
  <w:num w:numId="11" w16cid:durableId="1627930351">
    <w:abstractNumId w:val="12"/>
  </w:num>
  <w:num w:numId="12" w16cid:durableId="465702086">
    <w:abstractNumId w:val="17"/>
  </w:num>
  <w:num w:numId="13" w16cid:durableId="814220241">
    <w:abstractNumId w:val="18"/>
  </w:num>
  <w:num w:numId="14" w16cid:durableId="892471757">
    <w:abstractNumId w:val="14"/>
  </w:num>
  <w:num w:numId="15" w16cid:durableId="2058584015">
    <w:abstractNumId w:val="20"/>
  </w:num>
  <w:num w:numId="16" w16cid:durableId="600530415">
    <w:abstractNumId w:val="16"/>
  </w:num>
  <w:num w:numId="17" w16cid:durableId="2111392431">
    <w:abstractNumId w:val="11"/>
  </w:num>
  <w:num w:numId="18" w16cid:durableId="587277722">
    <w:abstractNumId w:val="10"/>
  </w:num>
  <w:num w:numId="19" w16cid:durableId="930627491">
    <w:abstractNumId w:val="15"/>
  </w:num>
  <w:num w:numId="20" w16cid:durableId="1709839187">
    <w:abstractNumId w:val="21"/>
  </w:num>
  <w:num w:numId="21" w16cid:durableId="402795004">
    <w:abstractNumId w:val="13"/>
  </w:num>
  <w:num w:numId="22" w16cid:durableId="79985384">
    <w:abstractNumId w:val="19"/>
  </w:num>
  <w:num w:numId="23" w16cid:durableId="7980335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4D"/>
    <w:rsid w:val="00040CBB"/>
    <w:rsid w:val="00097220"/>
    <w:rsid w:val="000B78C8"/>
    <w:rsid w:val="000C017E"/>
    <w:rsid w:val="001463B2"/>
    <w:rsid w:val="001770AD"/>
    <w:rsid w:val="001969A8"/>
    <w:rsid w:val="001F07F9"/>
    <w:rsid w:val="001F62C0"/>
    <w:rsid w:val="00245E02"/>
    <w:rsid w:val="002A0FB9"/>
    <w:rsid w:val="002D2F94"/>
    <w:rsid w:val="00303E21"/>
    <w:rsid w:val="00341453"/>
    <w:rsid w:val="00353B66"/>
    <w:rsid w:val="003F69DB"/>
    <w:rsid w:val="00436E6D"/>
    <w:rsid w:val="00464A92"/>
    <w:rsid w:val="004A2675"/>
    <w:rsid w:val="004F7139"/>
    <w:rsid w:val="005A47C9"/>
    <w:rsid w:val="0061775D"/>
    <w:rsid w:val="0067128B"/>
    <w:rsid w:val="00676386"/>
    <w:rsid w:val="00691EC1"/>
    <w:rsid w:val="006B638F"/>
    <w:rsid w:val="006F7904"/>
    <w:rsid w:val="00706033"/>
    <w:rsid w:val="007733FD"/>
    <w:rsid w:val="00792630"/>
    <w:rsid w:val="007C53FB"/>
    <w:rsid w:val="007F12AA"/>
    <w:rsid w:val="00894B39"/>
    <w:rsid w:val="008B7D18"/>
    <w:rsid w:val="008F1F97"/>
    <w:rsid w:val="008F4052"/>
    <w:rsid w:val="009316E6"/>
    <w:rsid w:val="00964D51"/>
    <w:rsid w:val="009C510F"/>
    <w:rsid w:val="009D4EB3"/>
    <w:rsid w:val="009E54B4"/>
    <w:rsid w:val="00A1164D"/>
    <w:rsid w:val="00A60963"/>
    <w:rsid w:val="00A84392"/>
    <w:rsid w:val="00AA0141"/>
    <w:rsid w:val="00AC3D4B"/>
    <w:rsid w:val="00AE59C8"/>
    <w:rsid w:val="00B13D1B"/>
    <w:rsid w:val="00B67C99"/>
    <w:rsid w:val="00B818DF"/>
    <w:rsid w:val="00BD0167"/>
    <w:rsid w:val="00C508B5"/>
    <w:rsid w:val="00CB77C9"/>
    <w:rsid w:val="00CC2819"/>
    <w:rsid w:val="00CC3669"/>
    <w:rsid w:val="00D52117"/>
    <w:rsid w:val="00DB0D39"/>
    <w:rsid w:val="00DB69E8"/>
    <w:rsid w:val="00DC163B"/>
    <w:rsid w:val="00DE029E"/>
    <w:rsid w:val="00DF6B14"/>
    <w:rsid w:val="00E14005"/>
    <w:rsid w:val="00E15207"/>
    <w:rsid w:val="00E614DD"/>
    <w:rsid w:val="00F2589E"/>
    <w:rsid w:val="00F9444C"/>
    <w:rsid w:val="00FB1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E6E54"/>
  <w15:chartTrackingRefBased/>
  <w15:docId w15:val="{4257BE7C-3FF4-4B08-992D-F8822EE6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6F7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dan\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3434EBC4D74391A08C862974CE09FB"/>
        <w:category>
          <w:name w:val="General"/>
          <w:gallery w:val="placeholder"/>
        </w:category>
        <w:types>
          <w:type w:val="bbPlcHdr"/>
        </w:types>
        <w:behaviors>
          <w:behavior w:val="content"/>
        </w:behaviors>
        <w:guid w:val="{537588A5-1740-43E5-9082-C0002197A5CF}"/>
      </w:docPartPr>
      <w:docPartBody>
        <w:p w:rsidR="002A48A1" w:rsidRDefault="00000000">
          <w:pPr>
            <w:pStyle w:val="5D3434EBC4D74391A08C862974CE09FB"/>
          </w:pPr>
          <w:r>
            <w:t>Date</w:t>
          </w:r>
        </w:p>
      </w:docPartBody>
    </w:docPart>
    <w:docPart>
      <w:docPartPr>
        <w:name w:val="ACFBA784EE0F4A5A99B33C35C99BA6FA"/>
        <w:category>
          <w:name w:val="General"/>
          <w:gallery w:val="placeholder"/>
        </w:category>
        <w:types>
          <w:type w:val="bbPlcHdr"/>
        </w:types>
        <w:behaviors>
          <w:behavior w:val="content"/>
        </w:behaviors>
        <w:guid w:val="{C9B9C0FA-DBD9-456A-A8D1-590188860FD5}"/>
      </w:docPartPr>
      <w:docPartBody>
        <w:p w:rsidR="002A48A1" w:rsidRDefault="00000000">
          <w:pPr>
            <w:pStyle w:val="ACFBA784EE0F4A5A99B33C35C99BA6FA"/>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5E"/>
    <w:rsid w:val="002208AD"/>
    <w:rsid w:val="002A48A1"/>
    <w:rsid w:val="00405263"/>
    <w:rsid w:val="008C6F5E"/>
    <w:rsid w:val="008D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3434EBC4D74391A08C862974CE09FB">
    <w:name w:val="5D3434EBC4D74391A08C862974CE09FB"/>
  </w:style>
  <w:style w:type="character" w:styleId="Emphasis">
    <w:name w:val="Emphasis"/>
    <w:basedOn w:val="DefaultParagraphFont"/>
    <w:uiPriority w:val="8"/>
    <w:qFormat/>
    <w:rPr>
      <w:i/>
      <w:iCs/>
    </w:rPr>
  </w:style>
  <w:style w:type="paragraph" w:customStyle="1" w:styleId="ACFBA784EE0F4A5A99B33C35C99BA6FA">
    <w:name w:val="ACFBA784EE0F4A5A99B33C35C99BA6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475</TotalTime>
  <Pages>9</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dc:creator>
  <cp:keywords/>
  <dc:description/>
  <cp:lastModifiedBy>Aidan Strawder</cp:lastModifiedBy>
  <cp:revision>87</cp:revision>
  <dcterms:created xsi:type="dcterms:W3CDTF">2023-01-09T22:21:00Z</dcterms:created>
  <dcterms:modified xsi:type="dcterms:W3CDTF">2023-01-11T20:37:00Z</dcterms:modified>
  <cp:version/>
</cp:coreProperties>
</file>